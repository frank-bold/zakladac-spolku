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Pr="00AA2F29" w:rsidR="0013201A" w:rsidP="00041BC7" w:rsidRDefault="0013201A" w14:paraId="3FBED239" w14:textId="2F995DF0">
      <w:pPr>
        <w:pStyle w:val="Popisek"/>
        <w:jc w:val="left"/>
        <w:rPr>
          <w:b/>
        </w:rPr>
      </w:pPr>
      <w:r w:rsidRPr="22BEFFC7" w:rsidR="22BEFFC7">
        <w:rPr>
          <w:b w:val="1"/>
          <w:bCs w:val="1"/>
        </w:rPr>
        <w:t>Zapisované osoby:</w:t>
      </w:r>
    </w:p>
    <w:p w:rsidR="22BEFFC7" w:rsidP="22BEFFC7" w:rsidRDefault="22BEFFC7" w14:paraId="063770DB" w14:textId="65458CE6">
      <w:pPr>
        <w:pStyle w:val="Adresa"/>
      </w:pPr>
      <w:r w:rsidR="22BEFFC7">
        <w:rPr/>
        <w:t xml:space="preserve">{%p </w:t>
      </w:r>
      <w:proofErr w:type="spellStart"/>
      <w:r w:rsidR="22BEFFC7">
        <w:rPr/>
        <w:t>for</w:t>
      </w:r>
      <w:proofErr w:type="spellEnd"/>
      <w:r w:rsidR="22BEFFC7">
        <w:rPr/>
        <w:t xml:space="preserve"> osoba in </w:t>
      </w:r>
      <w:proofErr w:type="spellStart"/>
      <w:r w:rsidR="22BEFFC7">
        <w:rPr/>
        <w:t>statutar_clen</w:t>
      </w:r>
      <w:proofErr w:type="spellEnd"/>
      <w:r w:rsidR="22BEFFC7">
        <w:rPr/>
        <w:t xml:space="preserve"> %}</w:t>
      </w:r>
    </w:p>
    <w:p w:rsidRPr="00AA2F29" w:rsidR="0013201A" w:rsidP="00AA2F29" w:rsidRDefault="00435B00" w14:paraId="1693984C" w14:textId="2781E800">
      <w:pPr>
        <w:pStyle w:val="Adresa"/>
      </w:pPr>
      <w:r w:rsidR="22BEFFC7">
        <w:rPr/>
        <w:t xml:space="preserve">{{ </w:t>
      </w:r>
      <w:r w:rsidR="22BEFFC7">
        <w:rPr/>
        <w:t xml:space="preserve">osoba.name </w:t>
      </w:r>
      <w:r w:rsidR="22BEFFC7">
        <w:rPr/>
        <w:t>}}</w:t>
      </w:r>
    </w:p>
    <w:p w:rsidRPr="00AA2F29" w:rsidR="0013201A" w:rsidP="00AA2F29" w:rsidRDefault="00435B00" w14:paraId="21DB9391" w14:textId="21E764FC">
      <w:pPr>
        <w:pStyle w:val="Adresa"/>
      </w:pPr>
      <w:r w:rsidR="22BEFFC7">
        <w:rPr/>
        <w:t xml:space="preserve">{{ </w:t>
      </w:r>
      <w:r w:rsidR="22BEFFC7">
        <w:rPr/>
        <w:t>osoba.address</w:t>
      </w:r>
      <w:r w:rsidR="22BEFFC7">
        <w:rPr/>
        <w:t xml:space="preserve"> }}</w:t>
      </w:r>
    </w:p>
    <w:p w:rsidR="0013201A" w:rsidP="004638A2" w:rsidRDefault="0013201A" w14:paraId="7FB8F48B" w14:textId="43492F7C">
      <w:r w:rsidR="22BEFFC7">
        <w:rPr/>
        <w:t xml:space="preserve">Datum narození: {{ </w:t>
      </w:r>
      <w:proofErr w:type="spellStart"/>
      <w:r w:rsidR="22BEFFC7">
        <w:rPr/>
        <w:t>format_date</w:t>
      </w:r>
      <w:proofErr w:type="spellEnd"/>
      <w:r w:rsidR="22BEFFC7">
        <w:rPr/>
        <w:t>(osoba.</w:t>
      </w:r>
      <w:proofErr w:type="spellStart"/>
      <w:r w:rsidR="22BEFFC7">
        <w:rPr/>
        <w:t>birthday</w:t>
      </w:r>
      <w:proofErr w:type="spellEnd"/>
      <w:r w:rsidR="22BEFFC7">
        <w:rPr/>
        <w:t xml:space="preserve">, </w:t>
      </w:r>
      <w:proofErr w:type="spellStart"/>
      <w:r w:rsidR="22BEFFC7">
        <w:rPr/>
        <w:t>format</w:t>
      </w:r>
      <w:proofErr w:type="spellEnd"/>
      <w:r w:rsidR="22BEFFC7">
        <w:rPr/>
        <w:t>=’</w:t>
      </w:r>
      <w:r w:rsidR="22BEFFC7">
        <w:rPr/>
        <w:t>dd.MM.</w:t>
      </w:r>
      <w:proofErr w:type="spellStart"/>
      <w:r w:rsidR="22BEFFC7">
        <w:rPr/>
        <w:t>yyyy</w:t>
      </w:r>
      <w:proofErr w:type="spellEnd"/>
      <w:r w:rsidR="22BEFFC7">
        <w:rPr/>
        <w:t>’)</w:t>
      </w:r>
      <w:r w:rsidR="22BEFFC7">
        <w:rPr/>
        <w:t xml:space="preserve"> }}</w:t>
      </w:r>
    </w:p>
    <w:p w:rsidR="22BEFFC7" w:rsidP="22BEFFC7" w:rsidRDefault="22BEFFC7" w14:paraId="25C6C908" w14:textId="51EB5325">
      <w:pPr>
        <w:pStyle w:val="Normal"/>
        <w:rPr>
          <w:rFonts w:ascii="Gill Sans MT" w:hAnsi="Gill Sans MT" w:eastAsia="Gill Sans MT" w:cs="Gill Sans MT"/>
          <w:noProof w:val="0"/>
          <w:sz w:val="24"/>
          <w:szCs w:val="24"/>
          <w:lang w:val="cs-CZ"/>
        </w:rPr>
      </w:pPr>
      <w:r w:rsidRPr="22BEFFC7" w:rsidR="22BEFFC7">
        <w:rPr>
          <w:rFonts w:ascii="Gill Sans MT" w:hAnsi="Gill Sans MT" w:eastAsia="Gill Sans MT" w:cs="Gill Sans MT"/>
          <w:noProof w:val="0"/>
          <w:sz w:val="24"/>
          <w:szCs w:val="24"/>
          <w:lang w:val="cs-CZ"/>
        </w:rPr>
        <w:t xml:space="preserve">{%p </w:t>
      </w:r>
      <w:proofErr w:type="spellStart"/>
      <w:r w:rsidRPr="22BEFFC7" w:rsidR="22BEFFC7">
        <w:rPr>
          <w:rFonts w:ascii="Gill Sans MT" w:hAnsi="Gill Sans MT" w:eastAsia="Gill Sans MT" w:cs="Gill Sans MT"/>
          <w:noProof w:val="0"/>
          <w:sz w:val="24"/>
          <w:szCs w:val="24"/>
          <w:lang w:val="cs-CZ"/>
        </w:rPr>
        <w:t>endfor</w:t>
      </w:r>
      <w:proofErr w:type="spellEnd"/>
      <w:r w:rsidRPr="22BEFFC7" w:rsidR="22BEFFC7">
        <w:rPr>
          <w:rFonts w:ascii="Gill Sans MT" w:hAnsi="Gill Sans MT" w:eastAsia="Gill Sans MT" w:cs="Gill Sans MT"/>
          <w:noProof w:val="0"/>
          <w:sz w:val="24"/>
          <w:szCs w:val="24"/>
          <w:lang w:val="cs-CZ"/>
        </w:rPr>
        <w:t xml:space="preserve"> %}</w:t>
      </w:r>
    </w:p>
    <w:p w:rsidR="00435B00" w:rsidP="001D4EF1" w:rsidRDefault="00435B00" w14:paraId="15A02D9E" w14:textId="77777777">
      <w:pPr>
        <w:pStyle w:val="Popisek"/>
        <w:jc w:val="left"/>
      </w:pPr>
    </w:p>
    <w:p w:rsidRPr="001D4EF1" w:rsidR="00E2692D" w:rsidP="22BEFFC7" w:rsidRDefault="001D4EF1" w14:paraId="3506D47F" w14:textId="77777777" w14:noSpellErr="1">
      <w:pPr>
        <w:pStyle w:val="Popisek"/>
        <w:jc w:val="left"/>
        <w:rPr>
          <w:b w:val="1"/>
          <w:bCs w:val="1"/>
        </w:rPr>
      </w:pPr>
      <w:r>
        <w:br w:type="column"/>
      </w:r>
      <w:r w:rsidRPr="22BEFFC7" w:rsidR="00E2692D">
        <w:rPr>
          <w:b w:val="1"/>
          <w:bCs w:val="1"/>
        </w:rPr>
        <w:t>Spolek</w:t>
      </w:r>
      <w:r w:rsidRPr="22BEFFC7" w:rsidR="22BEFFC7">
        <w:rPr>
          <w:b w:val="1"/>
          <w:bCs w:val="1"/>
        </w:rPr>
        <w:t>:</w:t>
      </w:r>
    </w:p>
    <w:p w:rsidRPr="00041BC7" w:rsidR="00E2692D" w:rsidP="00041BC7" w:rsidRDefault="00435B00" w14:paraId="6212E42D" w14:textId="0EBB1187">
      <w:pPr>
        <w:pStyle w:val="Adresa"/>
      </w:pPr>
      <w:r w:rsidR="22BEFFC7">
        <w:rPr/>
        <w:t>{{ spolek</w:t>
      </w:r>
      <w:r w:rsidR="22BEFFC7">
        <w:rPr/>
        <w:t>_nazev</w:t>
      </w:r>
      <w:r w:rsidR="22BEFFC7">
        <w:rPr/>
        <w:t xml:space="preserve"> }}</w:t>
      </w:r>
    </w:p>
    <w:p w:rsidR="001D4EF1" w:rsidP="00041BC7" w:rsidRDefault="001D4EF1" w14:paraId="09C87C99" w14:textId="77777777">
      <w:pPr>
        <w:pStyle w:val="KdeKdy"/>
        <w:sectPr w:rsidR="001D4EF1" w:rsidSect="001D4EF1">
          <w:footnotePr>
            <w:pos w:val="beneathText"/>
          </w:footnotePr>
          <w:pgSz w:w="11905" w:h="16837" w:orient="portrait" w:code="9"/>
          <w:pgMar w:top="1701" w:right="1134" w:bottom="1701" w:left="1508" w:header="567" w:footer="669" w:gutter="0"/>
          <w:cols w:space="708" w:num="2"/>
          <w:titlePg/>
          <w:docGrid w:linePitch="360"/>
        </w:sectPr>
      </w:pPr>
    </w:p>
    <w:p w:rsidRPr="004638A2" w:rsidR="00041BC7" w:rsidP="00041BC7" w:rsidRDefault="00435B00" w14:paraId="6B60C2C9" w14:textId="241E4BD7">
      <w:pPr>
        <w:pStyle w:val="KdeKdy"/>
      </w:pPr>
      <w:r w:rsidR="22BEFFC7">
        <w:rPr/>
        <w:t xml:space="preserve">{{ </w:t>
      </w:r>
      <w:r w:rsidR="22BEFFC7">
        <w:rPr/>
        <w:t>today(format=’dd.MM.yyyy’)</w:t>
      </w:r>
      <w:r w:rsidR="22BEFFC7">
        <w:rPr/>
        <w:t xml:space="preserve"> }}</w:t>
      </w:r>
    </w:p>
    <w:p w:rsidRPr="003B4FCC" w:rsidR="00286540" w:rsidP="003B4FCC" w:rsidRDefault="00F90125" w14:paraId="7A1D849D" w14:textId="77777777" w14:noSpellErr="1">
      <w:pPr>
        <w:pStyle w:val="Nzev"/>
      </w:pPr>
      <w:r w:rsidR="6DD7170A">
        <w:rPr/>
        <w:t>Čestné prohlášení a souhlas osoby zapisované do spolkového rejstříku</w:t>
      </w:r>
    </w:p>
    <w:p w:rsidR="0013201A" w:rsidP="003B4FCC" w:rsidRDefault="0013201A" w14:paraId="597574F1" w14:textId="4F346B00">
      <w:r>
        <w:t>Prohlašujeme, že jsme způsobilí vykonávat funkci členů statutárního orgánu. Prohlašujeme, že nejsme v úpadku a jsem plně svéprávní.</w:t>
      </w:r>
    </w:p>
    <w:p w:rsidR="0013201A" w:rsidP="003B4FCC" w:rsidRDefault="0013201A" w14:paraId="0A142FC6" w14:textId="77777777" w14:noSpellErr="1">
      <w:r w:rsidR="22BEFFC7">
        <w:rPr/>
        <w:t>Funkci členů statutárního orgánu přijímáme a souhlasíme s naším zápisem do spolkového rejstříku.</w:t>
      </w:r>
    </w:p>
    <w:p w:rsidR="00F90125" w:rsidP="004638A2" w:rsidRDefault="00F90125" w14:paraId="437979D3" w14:textId="5220CBB9"/>
    <w:p w:rsidR="0013201A" w:rsidP="0045040A" w:rsidRDefault="0013201A" w14:paraId="264364A7" w14:textId="77777777">
      <w:pPr>
        <w:spacing w:before="720"/>
        <w:jc w:val="right"/>
        <w:sectPr w:rsidR="0013201A" w:rsidSect="006A37C0">
          <w:footnotePr>
            <w:pos w:val="beneathText"/>
          </w:footnotePr>
          <w:type w:val="continuous"/>
          <w:pgSz w:w="11905" w:h="16837" w:orient="portrait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:rsidR="22BEFFC7" w:rsidP="22BEFFC7" w:rsidRDefault="22BEFFC7" w14:paraId="34790A41" w14:textId="67460780">
      <w:pPr>
        <w:pStyle w:val="Adresa"/>
        <w:jc w:val="right"/>
      </w:pPr>
      <w:r w:rsidR="22BEFFC7">
        <w:rPr/>
        <w:t xml:space="preserve">{%p </w:t>
      </w:r>
      <w:proofErr w:type="spellStart"/>
      <w:r w:rsidR="22BEFFC7">
        <w:rPr/>
        <w:t>for</w:t>
      </w:r>
      <w:proofErr w:type="spellEnd"/>
      <w:r w:rsidR="22BEFFC7">
        <w:rPr/>
        <w:t xml:space="preserve"> osoba in </w:t>
      </w:r>
      <w:r w:rsidR="22BEFFC7">
        <w:rPr/>
        <w:t>statutar_clen</w:t>
      </w:r>
      <w:r w:rsidR="22BEFFC7">
        <w:rPr/>
        <w:t xml:space="preserve"> %}</w:t>
      </w:r>
    </w:p>
    <w:p w:rsidR="22BEFFC7" w:rsidP="22BEFFC7" w:rsidRDefault="22BEFFC7" w14:noSpellErr="1" w14:paraId="09CA4B68">
      <w:pPr>
        <w:spacing w:before="720"/>
        <w:jc w:val="right"/>
      </w:pPr>
      <w:r w:rsidR="22BEFFC7">
        <w:rPr/>
        <w:t>__________________________</w:t>
      </w:r>
    </w:p>
    <w:p w:rsidR="22BEFFC7" w:rsidP="22BEFFC7" w:rsidRDefault="22BEFFC7" w14:paraId="427C28A9" w14:textId="7FE9533E">
      <w:pPr>
        <w:pStyle w:val="Adresa"/>
        <w:jc w:val="right"/>
      </w:pPr>
    </w:p>
    <w:p w:rsidR="22BEFFC7" w:rsidP="22BEFFC7" w:rsidRDefault="22BEFFC7" w14:paraId="5A16D447" w14:textId="3BAF5143">
      <w:pPr>
        <w:pStyle w:val="Adresa"/>
        <w:jc w:val="right"/>
      </w:pPr>
      <w:proofErr w:type="gramStart"/>
      <w:r w:rsidR="22BEFFC7">
        <w:rPr/>
        <w:t>{{ osoba.name</w:t>
      </w:r>
      <w:proofErr w:type="gramEnd"/>
      <w:r w:rsidR="22BEFFC7">
        <w:rPr/>
        <w:t xml:space="preserve"> }}</w:t>
      </w:r>
    </w:p>
    <w:p w:rsidR="22BEFFC7" w:rsidP="22BEFFC7" w:rsidRDefault="22BEFFC7" w14:paraId="32D074D7" w14:textId="788024FD">
      <w:pPr>
        <w:pStyle w:val="Adresa"/>
        <w:jc w:val="right"/>
      </w:pPr>
    </w:p>
    <w:p w:rsidR="22BEFFC7" w:rsidP="22BEFFC7" w:rsidRDefault="22BEFFC7" w14:paraId="59C24D37" w14:textId="63E61DF2">
      <w:pPr>
        <w:pStyle w:val="Normal"/>
        <w:jc w:val="right"/>
        <w:rPr>
          <w:rFonts w:ascii="Gill Sans MT" w:hAnsi="Gill Sans MT" w:eastAsia="Gill Sans MT" w:cs="Gill Sans MT"/>
          <w:noProof w:val="0"/>
          <w:sz w:val="24"/>
          <w:szCs w:val="24"/>
          <w:lang w:val="cs-CZ"/>
        </w:rPr>
      </w:pPr>
      <w:r w:rsidRPr="22BEFFC7" w:rsidR="22BEFFC7">
        <w:rPr>
          <w:rFonts w:ascii="Gill Sans MT" w:hAnsi="Gill Sans MT" w:eastAsia="Gill Sans MT" w:cs="Gill Sans MT"/>
          <w:noProof w:val="0"/>
          <w:sz w:val="24"/>
          <w:szCs w:val="24"/>
          <w:lang w:val="cs-CZ"/>
        </w:rPr>
        <w:t xml:space="preserve">{%p </w:t>
      </w:r>
      <w:proofErr w:type="spellStart"/>
      <w:r w:rsidRPr="22BEFFC7" w:rsidR="22BEFFC7">
        <w:rPr>
          <w:rFonts w:ascii="Gill Sans MT" w:hAnsi="Gill Sans MT" w:eastAsia="Gill Sans MT" w:cs="Gill Sans MT"/>
          <w:noProof w:val="0"/>
          <w:sz w:val="24"/>
          <w:szCs w:val="24"/>
          <w:lang w:val="cs-CZ"/>
        </w:rPr>
        <w:t>endfor</w:t>
      </w:r>
      <w:proofErr w:type="spellEnd"/>
      <w:r w:rsidRPr="22BEFFC7" w:rsidR="22BEFFC7">
        <w:rPr>
          <w:rFonts w:ascii="Gill Sans MT" w:hAnsi="Gill Sans MT" w:eastAsia="Gill Sans MT" w:cs="Gill Sans MT"/>
          <w:noProof w:val="0"/>
          <w:sz w:val="24"/>
          <w:szCs w:val="24"/>
          <w:lang w:val="cs-CZ"/>
        </w:rPr>
        <w:t xml:space="preserve"> %}</w:t>
      </w:r>
    </w:p>
    <w:sectPr w:rsidR="0013201A" w:rsidSect="0013201A">
      <w:footnotePr>
        <w:pos w:val="beneathText"/>
      </w:footnotePr>
      <w:type w:val="continuous"/>
      <w:pgSz w:w="11905" w:h="16837" w:orient="portrait" w:code="9"/>
      <w:pgMar w:top="1701" w:right="1985" w:bottom="1701" w:left="1985" w:header="567" w:footer="669" w:gutter="0"/>
      <w:cols w:space="708" w:num="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0C7" w:rsidP="00FD4380" w:rsidRDefault="001A50C7" w14:paraId="28390785" w14:textId="77777777">
      <w:pPr>
        <w:spacing w:line="240" w:lineRule="auto"/>
      </w:pPr>
      <w:r>
        <w:separator/>
      </w:r>
    </w:p>
  </w:endnote>
  <w:endnote w:type="continuationSeparator" w:id="0">
    <w:p w:rsidR="001A50C7" w:rsidP="00FD4380" w:rsidRDefault="001A50C7" w14:paraId="38E8365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0C7" w:rsidP="00FD4380" w:rsidRDefault="001A50C7" w14:paraId="219B7551" w14:textId="77777777">
      <w:pPr>
        <w:spacing w:line="240" w:lineRule="auto"/>
      </w:pPr>
      <w:r>
        <w:separator/>
      </w:r>
    </w:p>
  </w:footnote>
  <w:footnote w:type="continuationSeparator" w:id="0">
    <w:p w:rsidR="001A50C7" w:rsidP="00FD4380" w:rsidRDefault="001A50C7" w14:paraId="18DE8E4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71513"/>
    <w:rsid w:val="000A0987"/>
    <w:rsid w:val="000A421C"/>
    <w:rsid w:val="00105C03"/>
    <w:rsid w:val="0013201A"/>
    <w:rsid w:val="00136D8A"/>
    <w:rsid w:val="00147C79"/>
    <w:rsid w:val="0016058A"/>
    <w:rsid w:val="001A50C7"/>
    <w:rsid w:val="001D4EF1"/>
    <w:rsid w:val="001E30E1"/>
    <w:rsid w:val="00200439"/>
    <w:rsid w:val="00203BF9"/>
    <w:rsid w:val="00281173"/>
    <w:rsid w:val="00286540"/>
    <w:rsid w:val="002A7ECF"/>
    <w:rsid w:val="002B2F71"/>
    <w:rsid w:val="002B7BC9"/>
    <w:rsid w:val="00325974"/>
    <w:rsid w:val="0035700E"/>
    <w:rsid w:val="00366D5C"/>
    <w:rsid w:val="00390327"/>
    <w:rsid w:val="003B4FCC"/>
    <w:rsid w:val="003C45AE"/>
    <w:rsid w:val="003E5E71"/>
    <w:rsid w:val="00432006"/>
    <w:rsid w:val="00435B00"/>
    <w:rsid w:val="004638A2"/>
    <w:rsid w:val="004932CE"/>
    <w:rsid w:val="004A6CEF"/>
    <w:rsid w:val="004F10A4"/>
    <w:rsid w:val="004F2C1C"/>
    <w:rsid w:val="00507156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C6BE4"/>
    <w:rsid w:val="00882250"/>
    <w:rsid w:val="00884755"/>
    <w:rsid w:val="008E59BB"/>
    <w:rsid w:val="00902279"/>
    <w:rsid w:val="00921448"/>
    <w:rsid w:val="009303A6"/>
    <w:rsid w:val="0098360C"/>
    <w:rsid w:val="009934F2"/>
    <w:rsid w:val="009A4890"/>
    <w:rsid w:val="00A00B41"/>
    <w:rsid w:val="00A01B70"/>
    <w:rsid w:val="00A02D70"/>
    <w:rsid w:val="00A05140"/>
    <w:rsid w:val="00A26000"/>
    <w:rsid w:val="00A364A7"/>
    <w:rsid w:val="00A42CF5"/>
    <w:rsid w:val="00A45BA2"/>
    <w:rsid w:val="00A4687F"/>
    <w:rsid w:val="00A94E00"/>
    <w:rsid w:val="00AA2F29"/>
    <w:rsid w:val="00AF2DF5"/>
    <w:rsid w:val="00B65306"/>
    <w:rsid w:val="00B8104F"/>
    <w:rsid w:val="00B84DA6"/>
    <w:rsid w:val="00BA79FF"/>
    <w:rsid w:val="00BB31BE"/>
    <w:rsid w:val="00BD21A8"/>
    <w:rsid w:val="00BD5602"/>
    <w:rsid w:val="00C02283"/>
    <w:rsid w:val="00C80124"/>
    <w:rsid w:val="00CF1CF3"/>
    <w:rsid w:val="00D26CF9"/>
    <w:rsid w:val="00D358BD"/>
    <w:rsid w:val="00D56256"/>
    <w:rsid w:val="00DB0FBD"/>
    <w:rsid w:val="00E058B7"/>
    <w:rsid w:val="00E2692D"/>
    <w:rsid w:val="00EA7C0B"/>
    <w:rsid w:val="00EB4BA9"/>
    <w:rsid w:val="00ED58C2"/>
    <w:rsid w:val="00F663DC"/>
    <w:rsid w:val="00F668EE"/>
    <w:rsid w:val="00F90125"/>
    <w:rsid w:val="00FC2C5C"/>
    <w:rsid w:val="00FD4380"/>
    <w:rsid w:val="22BEFFC7"/>
    <w:rsid w:val="6DD7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F2D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aliases w:val="Nadpis 1"/>
    <w:basedOn w:val="Normal"/>
    <w:next w:val="Normal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aliases w:val="Nadpis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zvraznn" w:customStyle="1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styleId="Rejstk" w:customStyle="1">
    <w:name w:val="Rejstřík"/>
    <w:basedOn w:val="Normal"/>
    <w:rsid w:val="00547607"/>
    <w:pPr>
      <w:suppressLineNumbers/>
    </w:pPr>
    <w:rPr>
      <w:rFonts w:cs="Tahoma"/>
    </w:rPr>
  </w:style>
  <w:style w:type="paragraph" w:styleId="Adresa" w:customStyle="1">
    <w:name w:val="Adresa"/>
    <w:basedOn w:val="Normal"/>
    <w:rsid w:val="00547607"/>
    <w:pPr>
      <w:spacing w:after="0" w:line="240" w:lineRule="auto"/>
    </w:pPr>
  </w:style>
  <w:style w:type="paragraph" w:styleId="Bezodstavcovhostylu" w:customStyle="1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eastAsia="SimSun" w:cs="Minion Pro"/>
      <w:color w:val="000000"/>
      <w:sz w:val="24"/>
      <w:szCs w:val="24"/>
      <w:lang w:eastAsia="zh-CN"/>
    </w:rPr>
  </w:style>
  <w:style w:type="paragraph" w:styleId="Popisek" w:customStyle="1">
    <w:name w:val="Popisek"/>
    <w:basedOn w:val="Normal"/>
    <w:qFormat/>
    <w:rsid w:val="00547607"/>
    <w:pPr>
      <w:spacing w:after="0"/>
      <w:jc w:val="right"/>
    </w:pPr>
  </w:style>
  <w:style w:type="paragraph" w:styleId="Nzev" w:customStyle="1">
    <w:name w:val="Název"/>
    <w:qFormat/>
    <w:rsid w:val="003B4FCC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styleId="Seznam" w:customStyle="1">
    <w:name w:val="Seznam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styleId="ListChar" w:customStyle="1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styleId="SeznamChar" w:customStyle="1">
    <w:name w:val="Seznam Char"/>
    <w:basedOn w:val="ListChar"/>
    <w:link w:val="Seznam"/>
    <w:rsid w:val="00547607"/>
    <w:rPr>
      <w:rFonts w:ascii="Gill Sans MT" w:hAnsi="Gill Sans MT" w:cs="Tahoma"/>
      <w:sz w:val="24"/>
      <w:lang w:eastAsia="ar-SA"/>
    </w:rPr>
  </w:style>
  <w:style w:type="character" w:styleId="HeaderChar" w:customStyle="1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styleId="Patka" w:customStyle="1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styleId="KdeKdy" w:customStyle="1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uiPriority w:val="34"/>
    <w:rsid w:val="00547607"/>
    <w:pPr>
      <w:ind w:left="720"/>
      <w:contextualSpacing/>
    </w:pPr>
  </w:style>
  <w:style w:type="paragraph" w:styleId="41053C397C974F26A4186C6255591DAF" w:customStyle="1">
    <w:name w:val="41053C397C974F26A4186C6255591DAF"/>
    <w:rsid w:val="006A37C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2" ma:contentTypeDescription="Create a new document." ma:contentTypeScope="" ma:versionID="673428b36957a82690e25ac35da6bbce">
  <xsd:schema xmlns:xsd="http://www.w3.org/2001/XMLSchema" xmlns:xs="http://www.w3.org/2001/XMLSchema" xmlns:p="http://schemas.microsoft.com/office/2006/metadata/properties" xmlns:ns2="d406e596-f8af-4b3a-9a33-1b50a1a9087b" targetNamespace="http://schemas.microsoft.com/office/2006/metadata/properties" ma:root="true" ma:fieldsID="6f588d8c2c8749c16f13ec842fbdd7d9" ns2:_="">
    <xsd:import namespace="d406e596-f8af-4b3a-9a33-1b50a1a908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DE2CC-24F4-41DE-92A9-7D9525D074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A66CA-84AB-4044-A1AB-FB417099FB95}"/>
</file>

<file path=customXml/itemProps3.xml><?xml version="1.0" encoding="utf-8"?>
<ds:datastoreItem xmlns:ds="http://schemas.openxmlformats.org/officeDocument/2006/customXml" ds:itemID="{3A8CC1A9-12FF-4679-BFEA-5CD3043B0A61}"/>
</file>

<file path=customXml/itemProps4.xml><?xml version="1.0" encoding="utf-8"?>
<ds:datastoreItem xmlns:ds="http://schemas.openxmlformats.org/officeDocument/2006/customXml" ds:itemID="{5D92E5E3-2C94-41D1-A360-7BE60F7A5B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Cestne_prohlaseni_a_souhlas_se_zapisem_do_rejstriku_Vzor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Michal Kuk</lastModifiedBy>
  <revision>3</revision>
  <dcterms:created xsi:type="dcterms:W3CDTF">2019-11-04T12:55:00.0000000Z</dcterms:created>
  <dcterms:modified xsi:type="dcterms:W3CDTF">2019-11-05T08:41:59.8972101Z</dcterms:modified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